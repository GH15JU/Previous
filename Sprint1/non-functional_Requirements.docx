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9AE" w:rsidRDefault="003F1D53">
      <w:pPr>
        <w:pStyle w:val="Standard"/>
        <w:spacing w:line="360" w:lineRule="auto"/>
        <w:rPr>
          <w:sz w:val="36"/>
          <w:szCs w:val="36"/>
          <w14:shadow w14:blurRad="0" w14:dist="17957" w14:dir="2700000" w14:sx="100000" w14:sy="100000" w14:kx="0" w14:ky="0" w14:algn="b">
            <w14:srgbClr w14:val="000000"/>
          </w14:shadow>
        </w:rPr>
      </w:pPr>
      <w:r>
        <w:rPr>
          <w:sz w:val="36"/>
          <w:szCs w:val="36"/>
          <w14:shadow w14:blurRad="0" w14:dist="17957" w14:dir="2700000" w14:sx="100000" w14:sy="100000" w14:kx="0" w14:ky="0" w14:algn="b">
            <w14:srgbClr w14:val="000000"/>
          </w14:shadow>
        </w:rPr>
        <w:t>Non-functional requirements:</w:t>
      </w:r>
    </w:p>
    <w:p w:rsidR="003A49AE" w:rsidRDefault="003F1D53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requirements:</w:t>
      </w:r>
    </w:p>
    <w:p w:rsidR="004A295E" w:rsidRDefault="004A295E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Dependability</w:t>
      </w:r>
      <w:r w:rsidR="0007626D">
        <w:rPr>
          <w:sz w:val="28"/>
          <w:szCs w:val="28"/>
        </w:rPr>
        <w:t xml:space="preserve"> </w:t>
      </w:r>
      <w:r w:rsidR="0007626D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: </w:t>
      </w:r>
    </w:p>
    <w:p w:rsidR="004A295E" w:rsidRDefault="004A295E" w:rsidP="004A295E">
      <w:pPr>
        <w:pStyle w:val="Standard"/>
        <w:spacing w:line="36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>A</w:t>
      </w:r>
      <w:r w:rsidR="003F1D53">
        <w:rPr>
          <w:sz w:val="28"/>
          <w:szCs w:val="28"/>
        </w:rPr>
        <w:t xml:space="preserve">pplication </w:t>
      </w:r>
      <w:r>
        <w:rPr>
          <w:sz w:val="28"/>
          <w:szCs w:val="28"/>
        </w:rPr>
        <w:t>shall</w:t>
      </w:r>
      <w:r w:rsidR="003F1D53">
        <w:rPr>
          <w:sz w:val="28"/>
          <w:szCs w:val="28"/>
        </w:rPr>
        <w:t xml:space="preserve"> handle errors gratefully</w:t>
      </w:r>
      <w:r>
        <w:rPr>
          <w:sz w:val="28"/>
          <w:szCs w:val="28"/>
        </w:rPr>
        <w:t xml:space="preserve">. No user’s input shall cause </w:t>
      </w:r>
      <w:bookmarkStart w:id="0" w:name="_GoBack"/>
      <w:bookmarkEnd w:id="0"/>
      <w:r>
        <w:rPr>
          <w:sz w:val="28"/>
          <w:szCs w:val="28"/>
        </w:rPr>
        <w:t>system crush.</w:t>
      </w:r>
    </w:p>
    <w:p w:rsidR="003A49AE" w:rsidRDefault="003F1D5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Efficiency</w:t>
      </w:r>
      <w:r w:rsidR="0007626D">
        <w:rPr>
          <w:sz w:val="28"/>
          <w:szCs w:val="28"/>
        </w:rPr>
        <w:t xml:space="preserve"> </w:t>
      </w:r>
      <w:r w:rsidR="0007626D">
        <w:rPr>
          <w:sz w:val="28"/>
          <w:szCs w:val="28"/>
        </w:rPr>
        <w:t>requirements</w:t>
      </w:r>
      <w:r>
        <w:rPr>
          <w:sz w:val="28"/>
          <w:szCs w:val="28"/>
        </w:rPr>
        <w:t>:</w:t>
      </w:r>
    </w:p>
    <w:p w:rsidR="005E5DBA" w:rsidRDefault="003F1D53" w:rsidP="003B5A01">
      <w:pPr>
        <w:pStyle w:val="Standard"/>
        <w:spacing w:line="360" w:lineRule="auto"/>
        <w:ind w:left="709" w:firstLine="716"/>
        <w:rPr>
          <w:sz w:val="28"/>
          <w:szCs w:val="28"/>
        </w:rPr>
      </w:pPr>
      <w:r>
        <w:rPr>
          <w:sz w:val="28"/>
          <w:szCs w:val="28"/>
        </w:rPr>
        <w:t>Performance</w:t>
      </w:r>
      <w:r w:rsidR="0007626D">
        <w:rPr>
          <w:sz w:val="28"/>
          <w:szCs w:val="28"/>
        </w:rPr>
        <w:t xml:space="preserve"> </w:t>
      </w:r>
      <w:r w:rsidR="0007626D">
        <w:rPr>
          <w:sz w:val="28"/>
          <w:szCs w:val="28"/>
        </w:rPr>
        <w:t>requirements</w:t>
      </w:r>
      <w:r>
        <w:rPr>
          <w:sz w:val="28"/>
          <w:szCs w:val="28"/>
        </w:rPr>
        <w:t>:</w:t>
      </w:r>
    </w:p>
    <w:p w:rsidR="003F1D53" w:rsidRDefault="003F1D53" w:rsidP="005E5DBA">
      <w:pPr>
        <w:pStyle w:val="Standard"/>
        <w:spacing w:line="360" w:lineRule="auto"/>
        <w:ind w:left="1418" w:firstLine="716"/>
        <w:rPr>
          <w:sz w:val="28"/>
          <w:szCs w:val="28"/>
        </w:rPr>
      </w:pPr>
      <w:r>
        <w:rPr>
          <w:sz w:val="28"/>
          <w:szCs w:val="28"/>
        </w:rPr>
        <w:t xml:space="preserve"> System shall respond smooth</w:t>
      </w:r>
      <w:r w:rsidR="004A295E">
        <w:rPr>
          <w:sz w:val="28"/>
          <w:szCs w:val="28"/>
        </w:rPr>
        <w:t xml:space="preserve">ly on user input. It shall not take </w:t>
      </w:r>
      <w:r>
        <w:rPr>
          <w:sz w:val="28"/>
          <w:szCs w:val="28"/>
        </w:rPr>
        <w:t xml:space="preserve">more than 1-2 seconds between user’s input and system’s respond. </w:t>
      </w:r>
    </w:p>
    <w:p w:rsidR="005E5DBA" w:rsidRDefault="003F1D53" w:rsidP="003B5A01">
      <w:pPr>
        <w:pStyle w:val="Standard"/>
        <w:spacing w:line="360" w:lineRule="auto"/>
        <w:ind w:left="709" w:firstLine="716"/>
        <w:rPr>
          <w:sz w:val="28"/>
          <w:szCs w:val="28"/>
        </w:rPr>
      </w:pPr>
      <w:r>
        <w:rPr>
          <w:sz w:val="28"/>
          <w:szCs w:val="28"/>
        </w:rPr>
        <w:t xml:space="preserve">Space requirements: </w:t>
      </w:r>
    </w:p>
    <w:p w:rsidR="003A49AE" w:rsidRDefault="003F1D53" w:rsidP="005E5DBA">
      <w:pPr>
        <w:pStyle w:val="Standard"/>
        <w:spacing w:line="360" w:lineRule="auto"/>
        <w:ind w:left="1411" w:firstLine="716"/>
        <w:rPr>
          <w:sz w:val="28"/>
          <w:szCs w:val="28"/>
        </w:rPr>
      </w:pPr>
      <w:r>
        <w:rPr>
          <w:sz w:val="28"/>
          <w:szCs w:val="28"/>
        </w:rPr>
        <w:t>Application shall not take more than 200Mb on user device.</w:t>
      </w:r>
    </w:p>
    <w:p w:rsidR="003B5A01" w:rsidRDefault="003F1D5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Usability</w:t>
      </w:r>
      <w:r w:rsidR="0007626D">
        <w:rPr>
          <w:sz w:val="28"/>
          <w:szCs w:val="28"/>
        </w:rPr>
        <w:t xml:space="preserve"> </w:t>
      </w:r>
      <w:r w:rsidR="0007626D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: </w:t>
      </w:r>
    </w:p>
    <w:p w:rsidR="003A49AE" w:rsidRDefault="003F1D53" w:rsidP="003B5A01">
      <w:pPr>
        <w:pStyle w:val="Standard"/>
        <w:spacing w:line="36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>Users shall be able to use the system any time they want.</w:t>
      </w:r>
    </w:p>
    <w:p w:rsidR="003B5A01" w:rsidRDefault="005E5DBA" w:rsidP="003B5A01">
      <w:pPr>
        <w:pStyle w:val="Standard"/>
        <w:spacing w:line="36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>System will be used by students</w:t>
      </w:r>
      <w:r w:rsidR="003B5A01">
        <w:rPr>
          <w:sz w:val="28"/>
          <w:szCs w:val="28"/>
        </w:rPr>
        <w:t xml:space="preserve"> on their personal android device. </w:t>
      </w:r>
    </w:p>
    <w:p w:rsidR="003B5A01" w:rsidRDefault="003B5A01" w:rsidP="003B5A01">
      <w:pPr>
        <w:pStyle w:val="Standard"/>
        <w:spacing w:line="36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 xml:space="preserve">The interface </w:t>
      </w:r>
      <w:r w:rsidR="005E5DBA">
        <w:rPr>
          <w:sz w:val="28"/>
          <w:szCs w:val="28"/>
        </w:rPr>
        <w:t xml:space="preserve">shall </w:t>
      </w:r>
      <w:r>
        <w:rPr>
          <w:sz w:val="28"/>
          <w:szCs w:val="28"/>
        </w:rPr>
        <w:t xml:space="preserve">be easy to learn and navigate. All its components shall be simple for understanding. </w:t>
      </w:r>
    </w:p>
    <w:p w:rsidR="005E5DBA" w:rsidRDefault="003F1D5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Security</w:t>
      </w:r>
      <w:r w:rsidR="0007626D">
        <w:rPr>
          <w:sz w:val="28"/>
          <w:szCs w:val="28"/>
        </w:rPr>
        <w:t xml:space="preserve"> </w:t>
      </w:r>
      <w:r w:rsidR="0007626D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: </w:t>
      </w:r>
    </w:p>
    <w:p w:rsidR="003A49AE" w:rsidRDefault="003F1D53" w:rsidP="005E5DBA">
      <w:pPr>
        <w:pStyle w:val="Standard"/>
        <w:spacing w:line="36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 w:rsidR="005E5DBA">
        <w:rPr>
          <w:sz w:val="28"/>
          <w:szCs w:val="28"/>
        </w:rPr>
        <w:t xml:space="preserve">shall </w:t>
      </w:r>
      <w:r w:rsidR="0007626D">
        <w:rPr>
          <w:sz w:val="28"/>
          <w:szCs w:val="28"/>
        </w:rPr>
        <w:t xml:space="preserve">first </w:t>
      </w:r>
      <w:r>
        <w:rPr>
          <w:sz w:val="28"/>
          <w:szCs w:val="28"/>
        </w:rPr>
        <w:t xml:space="preserve">ask user to register or sign in </w:t>
      </w:r>
      <w:r w:rsidR="003B5A01">
        <w:rPr>
          <w:sz w:val="28"/>
          <w:szCs w:val="28"/>
        </w:rPr>
        <w:t xml:space="preserve">already existing </w:t>
      </w:r>
      <w:r>
        <w:rPr>
          <w:sz w:val="28"/>
          <w:szCs w:val="28"/>
        </w:rPr>
        <w:t>user</w:t>
      </w:r>
      <w:r w:rsidR="0007626D">
        <w:rPr>
          <w:sz w:val="28"/>
          <w:szCs w:val="28"/>
        </w:rPr>
        <w:t>’s account.</w:t>
      </w:r>
    </w:p>
    <w:p w:rsidR="003A49AE" w:rsidRDefault="003F1D53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Organizational requirements:</w:t>
      </w:r>
    </w:p>
    <w:p w:rsidR="003A49AE" w:rsidRDefault="003F1D5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Operational requirements:</w:t>
      </w:r>
    </w:p>
    <w:p w:rsidR="003F1D53" w:rsidRDefault="003F1D5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System </w:t>
      </w:r>
      <w:r w:rsidR="005E5DBA">
        <w:rPr>
          <w:sz w:val="28"/>
          <w:szCs w:val="28"/>
        </w:rPr>
        <w:t xml:space="preserve">shall </w:t>
      </w:r>
      <w:r>
        <w:rPr>
          <w:sz w:val="28"/>
          <w:szCs w:val="28"/>
        </w:rPr>
        <w:t>store user’s accounts in the database.</w:t>
      </w:r>
    </w:p>
    <w:p w:rsidR="005E5DBA" w:rsidRDefault="005E5DBA" w:rsidP="004A295E">
      <w:pPr>
        <w:pStyle w:val="Standard"/>
        <w:spacing w:line="36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 xml:space="preserve">System shall allow user to </w:t>
      </w:r>
      <w:r w:rsidR="004A295E">
        <w:rPr>
          <w:sz w:val="28"/>
          <w:szCs w:val="28"/>
        </w:rPr>
        <w:t>sign in user’s account stored at database.</w:t>
      </w:r>
    </w:p>
    <w:p w:rsidR="003F1D53" w:rsidRDefault="003F1D5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System </w:t>
      </w:r>
      <w:r w:rsidR="005E5DBA">
        <w:rPr>
          <w:sz w:val="28"/>
          <w:szCs w:val="28"/>
        </w:rPr>
        <w:t xml:space="preserve">shall </w:t>
      </w:r>
      <w:r>
        <w:rPr>
          <w:sz w:val="28"/>
          <w:szCs w:val="28"/>
        </w:rPr>
        <w:t>provide to the user questions on the selected topic.</w:t>
      </w:r>
    </w:p>
    <w:p w:rsidR="003F1D53" w:rsidRDefault="004A295E" w:rsidP="004A295E">
      <w:pPr>
        <w:pStyle w:val="Standard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ab/>
      </w:r>
      <w:r w:rsidR="003F1D53">
        <w:rPr>
          <w:sz w:val="28"/>
          <w:szCs w:val="28"/>
        </w:rPr>
        <w:t xml:space="preserve">System </w:t>
      </w:r>
      <w:r w:rsidR="005E5DBA">
        <w:rPr>
          <w:sz w:val="28"/>
          <w:szCs w:val="28"/>
        </w:rPr>
        <w:t xml:space="preserve">shall </w:t>
      </w:r>
      <w:r>
        <w:rPr>
          <w:sz w:val="28"/>
          <w:szCs w:val="28"/>
        </w:rPr>
        <w:t>collect user’s answer to question</w:t>
      </w:r>
      <w:r w:rsidR="003F1D53">
        <w:rPr>
          <w:sz w:val="28"/>
          <w:szCs w:val="28"/>
        </w:rPr>
        <w:t xml:space="preserve">, verify if </w:t>
      </w:r>
      <w:r>
        <w:rPr>
          <w:sz w:val="28"/>
          <w:szCs w:val="28"/>
        </w:rPr>
        <w:t xml:space="preserve">it is correct </w:t>
      </w:r>
      <w:r w:rsidR="003F1D53">
        <w:rPr>
          <w:sz w:val="28"/>
          <w:szCs w:val="28"/>
        </w:rPr>
        <w:t xml:space="preserve">and inform user </w:t>
      </w:r>
      <w:r>
        <w:rPr>
          <w:sz w:val="28"/>
          <w:szCs w:val="28"/>
        </w:rPr>
        <w:t>if</w:t>
      </w:r>
      <w:r w:rsidR="003F1D53">
        <w:rPr>
          <w:sz w:val="28"/>
          <w:szCs w:val="28"/>
        </w:rPr>
        <w:t xml:space="preserve"> the answer </w:t>
      </w:r>
      <w:r>
        <w:rPr>
          <w:sz w:val="28"/>
          <w:szCs w:val="28"/>
        </w:rPr>
        <w:t xml:space="preserve">is </w:t>
      </w:r>
      <w:r w:rsidR="003F1D53">
        <w:rPr>
          <w:sz w:val="28"/>
          <w:szCs w:val="28"/>
        </w:rPr>
        <w:t>correct or not.</w:t>
      </w:r>
    </w:p>
    <w:p w:rsidR="003F1D53" w:rsidRDefault="003F1D5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Development requirements: </w:t>
      </w:r>
    </w:p>
    <w:p w:rsidR="003F1D53" w:rsidRDefault="003F1D53" w:rsidP="003F1D53">
      <w:pPr>
        <w:pStyle w:val="Standard"/>
        <w:spacing w:line="36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 w:rsidR="005E5DBA">
        <w:rPr>
          <w:sz w:val="28"/>
          <w:szCs w:val="28"/>
        </w:rPr>
        <w:t xml:space="preserve">shall </w:t>
      </w:r>
      <w:r>
        <w:rPr>
          <w:sz w:val="28"/>
          <w:szCs w:val="28"/>
        </w:rPr>
        <w:t xml:space="preserve">be developed using Java language. </w:t>
      </w:r>
    </w:p>
    <w:p w:rsidR="003A49AE" w:rsidRDefault="003F1D53" w:rsidP="003F1D53">
      <w:pPr>
        <w:pStyle w:val="Standard"/>
        <w:spacing w:line="36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System </w:t>
      </w:r>
      <w:r w:rsidR="005E5DBA">
        <w:rPr>
          <w:sz w:val="28"/>
          <w:szCs w:val="28"/>
        </w:rPr>
        <w:t xml:space="preserve">shall </w:t>
      </w:r>
      <w:r>
        <w:rPr>
          <w:sz w:val="28"/>
          <w:szCs w:val="28"/>
        </w:rPr>
        <w:t>be developed using Eclipse and Android Studio.</w:t>
      </w:r>
    </w:p>
    <w:p w:rsidR="004A295E" w:rsidRDefault="003F1D5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Environmental requirements:</w:t>
      </w:r>
    </w:p>
    <w:p w:rsidR="003A49AE" w:rsidRDefault="003F1D53" w:rsidP="004A295E">
      <w:pPr>
        <w:pStyle w:val="Standard"/>
        <w:spacing w:line="36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 xml:space="preserve"> System </w:t>
      </w:r>
      <w:r w:rsidR="005E5DBA">
        <w:rPr>
          <w:sz w:val="28"/>
          <w:szCs w:val="28"/>
        </w:rPr>
        <w:t xml:space="preserve">shall </w:t>
      </w:r>
      <w:r>
        <w:rPr>
          <w:sz w:val="28"/>
          <w:szCs w:val="28"/>
        </w:rPr>
        <w:t>work on android operating system (API 15 or 16).</w:t>
      </w:r>
    </w:p>
    <w:p w:rsidR="003A49AE" w:rsidRDefault="003F1D53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requirements:</w:t>
      </w:r>
    </w:p>
    <w:p w:rsidR="005E5DBA" w:rsidRDefault="003F1D5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Ethical requirements:</w:t>
      </w:r>
    </w:p>
    <w:p w:rsidR="003A49AE" w:rsidRDefault="003F1D53" w:rsidP="005E5DBA">
      <w:pPr>
        <w:pStyle w:val="Standard"/>
        <w:spacing w:line="36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 xml:space="preserve"> Application </w:t>
      </w:r>
      <w:r w:rsidR="005E5DBA">
        <w:rPr>
          <w:sz w:val="28"/>
          <w:szCs w:val="28"/>
        </w:rPr>
        <w:t xml:space="preserve">shall </w:t>
      </w:r>
      <w:r>
        <w:rPr>
          <w:sz w:val="28"/>
          <w:szCs w:val="28"/>
        </w:rPr>
        <w:t>provide correct information about math topics not to confuse users.</w:t>
      </w:r>
    </w:p>
    <w:p w:rsidR="003A49AE" w:rsidRDefault="003F1D5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3A49AE" w:rsidRDefault="003F1D5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A49A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95E" w:rsidRDefault="004A295E">
      <w:r>
        <w:separator/>
      </w:r>
    </w:p>
  </w:endnote>
  <w:endnote w:type="continuationSeparator" w:id="0">
    <w:p w:rsidR="004A295E" w:rsidRDefault="004A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95E" w:rsidRDefault="004A295E">
      <w:r>
        <w:rPr>
          <w:color w:val="000000"/>
        </w:rPr>
        <w:separator/>
      </w:r>
    </w:p>
  </w:footnote>
  <w:footnote w:type="continuationSeparator" w:id="0">
    <w:p w:rsidR="004A295E" w:rsidRDefault="004A2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A49AE"/>
    <w:rsid w:val="0007626D"/>
    <w:rsid w:val="003A49AE"/>
    <w:rsid w:val="003B5A01"/>
    <w:rsid w:val="003F1D53"/>
    <w:rsid w:val="004A295E"/>
    <w:rsid w:val="005E5DBA"/>
    <w:rsid w:val="009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A699"/>
  <w15:docId w15:val="{402C11B0-7AFA-4321-B3DA-C87EA5E7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B43CC-5E1F-4321-B2CB-0E1D0D88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F0E9FE10.dotm</Template>
  <TotalTime>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Levent Kylych</dc:creator>
  <cp:lastModifiedBy>Levent Kylych</cp:lastModifiedBy>
  <cp:revision>2</cp:revision>
  <dcterms:created xsi:type="dcterms:W3CDTF">2017-02-28T01:38:00Z</dcterms:created>
  <dcterms:modified xsi:type="dcterms:W3CDTF">2017-02-28T01:38:00Z</dcterms:modified>
</cp:coreProperties>
</file>